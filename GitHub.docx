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9A1" w:rsidRDefault="00F839A1">
      <w:r>
        <w:t>Iniciar sesión</w:t>
      </w:r>
    </w:p>
    <w:p w:rsidR="00F37814" w:rsidRDefault="006A0743">
      <w:r w:rsidRPr="006A0743">
        <w:rPr>
          <w:noProof/>
        </w:rPr>
        <w:drawing>
          <wp:inline distT="0" distB="0" distL="0" distR="0" wp14:anchorId="2DA97841" wp14:editId="4DEF421B">
            <wp:extent cx="1530031" cy="197465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46" cy="199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43" w:rsidRDefault="00F839A1">
      <w:r>
        <w:t>Perfil</w:t>
      </w:r>
    </w:p>
    <w:p w:rsidR="006A0743" w:rsidRDefault="006A0743">
      <w:r w:rsidRPr="006A0743">
        <w:rPr>
          <w:noProof/>
        </w:rPr>
        <w:drawing>
          <wp:inline distT="0" distB="0" distL="0" distR="0" wp14:anchorId="4C6378A8" wp14:editId="779A2B30">
            <wp:extent cx="3032153" cy="21036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1974" cy="211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19" w:rsidRDefault="00F839A1">
      <w:r>
        <w:t>Comandos</w:t>
      </w:r>
    </w:p>
    <w:p w:rsidR="00130661" w:rsidRDefault="00130661">
      <w:r w:rsidRPr="00130661">
        <w:drawing>
          <wp:inline distT="0" distB="0" distL="0" distR="0" wp14:anchorId="0AE11697" wp14:editId="76BEFCC9">
            <wp:extent cx="5400040" cy="5829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A1" w:rsidRDefault="00F839A1">
      <w:r>
        <w:t>Repositorio</w:t>
      </w:r>
    </w:p>
    <w:p w:rsidR="00704058" w:rsidRDefault="006B6F2D">
      <w:r w:rsidRPr="006B6F2D">
        <w:drawing>
          <wp:inline distT="0" distB="0" distL="0" distR="0" wp14:anchorId="4C8F1F4E" wp14:editId="42DA5142">
            <wp:extent cx="5400040" cy="19742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A1" w:rsidRDefault="00F839A1"/>
    <w:p w:rsidR="00F839A1" w:rsidRDefault="00F839A1"/>
    <w:p w:rsidR="00F839A1" w:rsidRDefault="00F839A1">
      <w:r>
        <w:lastRenderedPageBreak/>
        <w:t>Visualización de cambios</w:t>
      </w:r>
    </w:p>
    <w:p w:rsidR="006B6F2D" w:rsidRDefault="008D6B75">
      <w:r w:rsidRPr="008D6B75">
        <w:drawing>
          <wp:inline distT="0" distB="0" distL="0" distR="0" wp14:anchorId="60B3739A" wp14:editId="7CEBB513">
            <wp:extent cx="5400040" cy="20834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ED" w:rsidRDefault="00F839A1">
      <w:r>
        <w:t>Árbol</w:t>
      </w:r>
      <w:bookmarkStart w:id="0" w:name="_GoBack"/>
      <w:bookmarkEnd w:id="0"/>
    </w:p>
    <w:p w:rsidR="00392619" w:rsidRDefault="008D6B75">
      <w:r w:rsidRPr="008D6B75">
        <w:drawing>
          <wp:inline distT="0" distB="0" distL="0" distR="0" wp14:anchorId="5E3B2052" wp14:editId="0B4BAD31">
            <wp:extent cx="5400040" cy="8775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A1" w:rsidRDefault="00F839A1">
      <w:r>
        <w:t>Ramas</w:t>
      </w:r>
    </w:p>
    <w:p w:rsidR="001A28D9" w:rsidRDefault="001A28D9">
      <w:r w:rsidRPr="001A28D9">
        <w:drawing>
          <wp:inline distT="0" distB="0" distL="0" distR="0" wp14:anchorId="5A8AAD0F" wp14:editId="40CDA5D9">
            <wp:extent cx="5400040" cy="121729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8D9" w:rsidSect="00314ABE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Borders w:offsetFrom="page">
        <w:top w:val="thickThinSmallGap" w:sz="24" w:space="24" w:color="77210D" w:themeColor="accent5" w:themeShade="80"/>
        <w:left w:val="thickThinSmallGap" w:sz="24" w:space="24" w:color="77210D" w:themeColor="accent5" w:themeShade="80"/>
        <w:bottom w:val="thinThickSmallGap" w:sz="24" w:space="24" w:color="77210D" w:themeColor="accent5" w:themeShade="80"/>
        <w:right w:val="thinThickSmallGap" w:sz="24" w:space="24" w:color="77210D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9F4" w:rsidRDefault="008519F4" w:rsidP="00314ABE">
      <w:pPr>
        <w:spacing w:after="0" w:line="240" w:lineRule="auto"/>
      </w:pPr>
      <w:r>
        <w:separator/>
      </w:r>
    </w:p>
  </w:endnote>
  <w:endnote w:type="continuationSeparator" w:id="0">
    <w:p w:rsidR="008519F4" w:rsidRDefault="008519F4" w:rsidP="00314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iti SC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fasisintenso"/>
        <w:sz w:val="18"/>
      </w:rPr>
      <w:id w:val="-2072118491"/>
      <w:docPartObj>
        <w:docPartGallery w:val="Page Numbers (Bottom of Page)"/>
        <w:docPartUnique/>
      </w:docPartObj>
    </w:sdtPr>
    <w:sdtEndPr>
      <w:rPr>
        <w:rStyle w:val="nfasisintenso"/>
      </w:rPr>
    </w:sdtEndPr>
    <w:sdtContent>
      <w:p w:rsidR="00314ABE" w:rsidRPr="00314ABE" w:rsidRDefault="00314ABE" w:rsidP="00314ABE">
        <w:pPr>
          <w:pStyle w:val="Piedepgina"/>
          <w:rPr>
            <w:rStyle w:val="nfasisintenso"/>
            <w:sz w:val="18"/>
          </w:rPr>
        </w:pPr>
        <w:r w:rsidRPr="00314ABE">
          <w:rPr>
            <w:rStyle w:val="nfasisintenso"/>
            <w:sz w:val="18"/>
          </w:rPr>
          <w:t>Troy Anthony</w:t>
        </w:r>
        <w:r w:rsidRPr="00314ABE">
          <w:rPr>
            <w:rStyle w:val="nfasisintenso"/>
            <w:sz w:val="18"/>
          </w:rPr>
          <w:tab/>
        </w:r>
        <w:r w:rsidRPr="00314ABE">
          <w:rPr>
            <w:rStyle w:val="nfasisintenso"/>
            <w:sz w:val="18"/>
          </w:rPr>
          <w:tab/>
        </w:r>
        <w:r w:rsidRPr="00314ABE">
          <w:rPr>
            <w:rStyle w:val="nfasisintenso"/>
            <w:sz w:val="18"/>
          </w:rPr>
          <w:fldChar w:fldCharType="begin"/>
        </w:r>
        <w:r w:rsidRPr="00314ABE">
          <w:rPr>
            <w:rStyle w:val="nfasisintenso"/>
            <w:sz w:val="18"/>
          </w:rPr>
          <w:instrText>PAGE   \* MERGEFORMAT</w:instrText>
        </w:r>
        <w:r w:rsidRPr="00314ABE">
          <w:rPr>
            <w:rStyle w:val="nfasisintenso"/>
            <w:sz w:val="18"/>
          </w:rPr>
          <w:fldChar w:fldCharType="separate"/>
        </w:r>
        <w:r w:rsidRPr="00314ABE">
          <w:rPr>
            <w:rStyle w:val="nfasisintenso"/>
            <w:sz w:val="18"/>
          </w:rPr>
          <w:t>2</w:t>
        </w:r>
        <w:r w:rsidRPr="00314ABE">
          <w:rPr>
            <w:rStyle w:val="nfasisintenso"/>
            <w:sz w:val="18"/>
          </w:rPr>
          <w:fldChar w:fldCharType="end"/>
        </w:r>
      </w:p>
    </w:sdtContent>
  </w:sdt>
  <w:p w:rsidR="00314ABE" w:rsidRPr="00314ABE" w:rsidRDefault="00314ABE">
    <w:pPr>
      <w:pStyle w:val="Piedepgina"/>
      <w:rPr>
        <w:rStyle w:val="nfasisintenso"/>
        <w:sz w:val="18"/>
      </w:rPr>
    </w:pPr>
    <w:r w:rsidRPr="00314ABE">
      <w:rPr>
        <w:rStyle w:val="nfasisintenso"/>
        <w:sz w:val="18"/>
      </w:rPr>
      <w:t>Barker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9F4" w:rsidRDefault="008519F4" w:rsidP="00314ABE">
      <w:pPr>
        <w:spacing w:after="0" w:line="240" w:lineRule="auto"/>
      </w:pPr>
      <w:r>
        <w:separator/>
      </w:r>
    </w:p>
  </w:footnote>
  <w:footnote w:type="continuationSeparator" w:id="0">
    <w:p w:rsidR="008519F4" w:rsidRDefault="008519F4" w:rsidP="00314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4ABE" w:rsidRDefault="00314ABE">
    <w:pPr>
      <w:pStyle w:val="Encabezado"/>
      <w:rPr>
        <w:rStyle w:val="nfasisintenso"/>
        <w:sz w:val="18"/>
      </w:rPr>
    </w:pPr>
    <w:r w:rsidRPr="00314ABE">
      <w:rPr>
        <w:rStyle w:val="nfasisintenso"/>
        <w:noProof/>
        <w:sz w:val="18"/>
      </w:rPr>
      <w:drawing>
        <wp:anchor distT="0" distB="0" distL="114300" distR="114300" simplePos="0" relativeHeight="251658240" behindDoc="0" locked="0" layoutInCell="1" allowOverlap="1" wp14:anchorId="6D5AB6EB">
          <wp:simplePos x="0" y="0"/>
          <wp:positionH relativeFrom="column">
            <wp:posOffset>-474468</wp:posOffset>
          </wp:positionH>
          <wp:positionV relativeFrom="paragraph">
            <wp:posOffset>8090</wp:posOffset>
          </wp:positionV>
          <wp:extent cx="359410" cy="308610"/>
          <wp:effectExtent l="0" t="0" r="0" b="698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308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14ABE" w:rsidRPr="00314ABE" w:rsidRDefault="00314ABE">
    <w:pPr>
      <w:pStyle w:val="Encabezado"/>
      <w:rPr>
        <w:rStyle w:val="nfasisintenso"/>
        <w:sz w:val="18"/>
      </w:rPr>
    </w:pPr>
    <w:r w:rsidRPr="00314ABE">
      <w:rPr>
        <w:rStyle w:val="nfasisintenso"/>
        <w:sz w:val="18"/>
      </w:rPr>
      <w:t>IES Marcos Zaragoza</w:t>
    </w:r>
    <w:r w:rsidRPr="00314ABE">
      <w:rPr>
        <w:rStyle w:val="nfasisintenso"/>
        <w:sz w:val="18"/>
      </w:rPr>
      <w:tab/>
    </w:r>
    <w:r w:rsidRPr="00314ABE">
      <w:rPr>
        <w:rStyle w:val="nfasisintenso"/>
        <w:sz w:val="18"/>
      </w:rPr>
      <w:tab/>
    </w:r>
    <w:r w:rsidR="00991BD1">
      <w:rPr>
        <w:rStyle w:val="nfasisintenso"/>
        <w:sz w:val="18"/>
      </w:rPr>
      <w:t>1ºDAM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D762E"/>
    <w:multiLevelType w:val="multilevel"/>
    <w:tmpl w:val="1556D062"/>
    <w:lvl w:ilvl="0">
      <w:start w:val="1"/>
      <w:numFmt w:val="lowerLetter"/>
      <w:lvlText w:val="%1."/>
      <w:lvlJc w:val="left"/>
      <w:pPr>
        <w:ind w:left="754" w:hanging="397"/>
      </w:pPr>
    </w:lvl>
    <w:lvl w:ilvl="1">
      <w:start w:val="1"/>
      <w:numFmt w:val="lowerLetter"/>
      <w:lvlText w:val="%2."/>
      <w:lvlJc w:val="left"/>
      <w:pPr>
        <w:ind w:left="1151" w:hanging="397"/>
      </w:pPr>
    </w:lvl>
    <w:lvl w:ilvl="2">
      <w:start w:val="1"/>
      <w:numFmt w:val="lowerLetter"/>
      <w:lvlText w:val="%3."/>
      <w:lvlJc w:val="left"/>
      <w:pPr>
        <w:ind w:left="1548" w:hanging="397"/>
      </w:pPr>
    </w:lvl>
    <w:lvl w:ilvl="3">
      <w:start w:val="1"/>
      <w:numFmt w:val="lowerLetter"/>
      <w:lvlText w:val="%4."/>
      <w:lvlJc w:val="left"/>
      <w:pPr>
        <w:ind w:left="1945" w:hanging="397"/>
      </w:pPr>
    </w:lvl>
    <w:lvl w:ilvl="4">
      <w:start w:val="1"/>
      <w:numFmt w:val="lowerLetter"/>
      <w:lvlText w:val="%5."/>
      <w:lvlJc w:val="left"/>
      <w:pPr>
        <w:ind w:left="2342" w:hanging="397"/>
      </w:pPr>
    </w:lvl>
    <w:lvl w:ilvl="5">
      <w:start w:val="1"/>
      <w:numFmt w:val="lowerLetter"/>
      <w:lvlText w:val="%6."/>
      <w:lvlJc w:val="left"/>
      <w:pPr>
        <w:ind w:left="2739" w:hanging="397"/>
      </w:pPr>
    </w:lvl>
    <w:lvl w:ilvl="6">
      <w:start w:val="1"/>
      <w:numFmt w:val="lowerLetter"/>
      <w:lvlText w:val="%7."/>
      <w:lvlJc w:val="left"/>
      <w:pPr>
        <w:ind w:left="3136" w:hanging="397"/>
      </w:pPr>
    </w:lvl>
    <w:lvl w:ilvl="7">
      <w:start w:val="1"/>
      <w:numFmt w:val="lowerLetter"/>
      <w:lvlText w:val="%8."/>
      <w:lvlJc w:val="left"/>
      <w:pPr>
        <w:ind w:left="3533" w:hanging="397"/>
      </w:pPr>
    </w:lvl>
    <w:lvl w:ilvl="8">
      <w:start w:val="1"/>
      <w:numFmt w:val="lowerLetter"/>
      <w:lvlText w:val="%9."/>
      <w:lvlJc w:val="left"/>
      <w:pPr>
        <w:ind w:left="3930" w:hanging="397"/>
      </w:pPr>
    </w:lvl>
  </w:abstractNum>
  <w:abstractNum w:abstractNumId="1" w15:restartNumberingAfterBreak="0">
    <w:nsid w:val="3F5E3D1C"/>
    <w:multiLevelType w:val="multilevel"/>
    <w:tmpl w:val="B0DC739A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43"/>
    <w:rsid w:val="00130661"/>
    <w:rsid w:val="001A28D9"/>
    <w:rsid w:val="00314ABE"/>
    <w:rsid w:val="00392619"/>
    <w:rsid w:val="004657ED"/>
    <w:rsid w:val="006A0743"/>
    <w:rsid w:val="006B6F2D"/>
    <w:rsid w:val="006D103B"/>
    <w:rsid w:val="00704058"/>
    <w:rsid w:val="00795F93"/>
    <w:rsid w:val="008519F4"/>
    <w:rsid w:val="008D6B75"/>
    <w:rsid w:val="00991BD1"/>
    <w:rsid w:val="00A72143"/>
    <w:rsid w:val="00A94705"/>
    <w:rsid w:val="00CC66EE"/>
    <w:rsid w:val="00D87A42"/>
    <w:rsid w:val="00E912C0"/>
    <w:rsid w:val="00F37814"/>
    <w:rsid w:val="00F8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66D294"/>
  <w15:chartTrackingRefBased/>
  <w15:docId w15:val="{456AD140-1DC8-4157-BD26-F8F9C460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F93"/>
  </w:style>
  <w:style w:type="paragraph" w:styleId="Ttulo1">
    <w:name w:val="heading 1"/>
    <w:basedOn w:val="Normal"/>
    <w:next w:val="Normal"/>
    <w:link w:val="Ttulo1Car"/>
    <w:uiPriority w:val="9"/>
    <w:qFormat/>
    <w:rsid w:val="00795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5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5F93"/>
    <w:pPr>
      <w:keepNext/>
      <w:numPr>
        <w:numId w:val="2"/>
      </w:numPr>
      <w:suppressAutoHyphens/>
      <w:autoSpaceDN w:val="0"/>
      <w:spacing w:before="113" w:after="113" w:line="240" w:lineRule="auto"/>
      <w:ind w:left="754" w:hanging="397"/>
      <w:textAlignment w:val="baseline"/>
      <w:outlineLvl w:val="2"/>
    </w:pPr>
    <w:rPr>
      <w:rFonts w:ascii="Heiti SC" w:eastAsia="Heiti SC" w:hAnsi="Heiti SC" w:cs="Arial"/>
      <w:b/>
      <w:bCs/>
      <w:kern w:val="3"/>
      <w:sz w:val="21"/>
      <w:szCs w:val="24"/>
      <w:lang w:eastAsia="zh-C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95F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49A00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795F93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795F93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5F93"/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95F93"/>
    <w:rPr>
      <w:rFonts w:ascii="Heiti SC" w:eastAsia="Heiti SC" w:hAnsi="Heiti SC" w:cs="Arial"/>
      <w:b/>
      <w:bCs/>
      <w:kern w:val="3"/>
      <w:sz w:val="21"/>
      <w:szCs w:val="24"/>
      <w:lang w:eastAsia="zh-CN"/>
    </w:rPr>
  </w:style>
  <w:style w:type="character" w:customStyle="1" w:styleId="Ttulo4Car">
    <w:name w:val="Título 4 Car"/>
    <w:basedOn w:val="Fuentedeprrafopredeter"/>
    <w:link w:val="Ttulo4"/>
    <w:uiPriority w:val="9"/>
    <w:rsid w:val="00795F93"/>
    <w:rPr>
      <w:rFonts w:asciiTheme="majorHAnsi" w:eastAsiaTheme="majorEastAsia" w:hAnsiTheme="majorHAnsi" w:cstheme="majorBidi"/>
      <w:i/>
      <w:iCs/>
      <w:color w:val="C49A00" w:themeColor="accent1" w:themeShade="BF"/>
    </w:rPr>
  </w:style>
  <w:style w:type="character" w:styleId="Textoennegrita">
    <w:name w:val="Strong"/>
    <w:basedOn w:val="Fuentedeprrafopredeter"/>
    <w:uiPriority w:val="22"/>
    <w:qFormat/>
    <w:rsid w:val="00795F93"/>
    <w:rPr>
      <w:b/>
      <w:bCs/>
    </w:rPr>
  </w:style>
  <w:style w:type="paragraph" w:styleId="Prrafodelista">
    <w:name w:val="List Paragraph"/>
    <w:basedOn w:val="Normal"/>
    <w:uiPriority w:val="34"/>
    <w:qFormat/>
    <w:rsid w:val="00795F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4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ABE"/>
  </w:style>
  <w:style w:type="paragraph" w:styleId="Piedepgina">
    <w:name w:val="footer"/>
    <w:basedOn w:val="Normal"/>
    <w:link w:val="PiedepginaCar"/>
    <w:uiPriority w:val="99"/>
    <w:unhideWhenUsed/>
    <w:rsid w:val="00314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ABE"/>
  </w:style>
  <w:style w:type="character" w:styleId="nfasisintenso">
    <w:name w:val="Intense Emphasis"/>
    <w:basedOn w:val="Fuentedeprrafopredeter"/>
    <w:uiPriority w:val="21"/>
    <w:qFormat/>
    <w:rsid w:val="00314ABE"/>
    <w:rPr>
      <w:i/>
      <w:iCs/>
      <w:color w:val="FFCA08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mas\Word\Nice.dotx" TargetMode="External"/></Relationships>
</file>

<file path=word/theme/theme1.xml><?xml version="1.0" encoding="utf-8"?>
<a:theme xmlns:a="http://schemas.openxmlformats.org/drawingml/2006/main" name="Tema de Office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Nice</Template>
  <TotalTime>84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Barker</dc:creator>
  <cp:keywords/>
  <dc:description/>
  <cp:lastModifiedBy>Troy Barker</cp:lastModifiedBy>
  <cp:revision>12</cp:revision>
  <dcterms:created xsi:type="dcterms:W3CDTF">2022-10-17T08:07:00Z</dcterms:created>
  <dcterms:modified xsi:type="dcterms:W3CDTF">2022-10-17T09:39:00Z</dcterms:modified>
</cp:coreProperties>
</file>